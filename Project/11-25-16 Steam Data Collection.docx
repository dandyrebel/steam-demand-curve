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5"/>
        <w:gridCol w:w="1543"/>
        <w:gridCol w:w="1852"/>
        <w:gridCol w:w="1811"/>
        <w:gridCol w:w="1555"/>
      </w:tblGrid>
      <w:tr>
        <w:trPr>
          <w:trHeight w:val="316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Game</w:t>
            </w:r>
            <w:r>
              <w:rPr>
                <w:rFonts w:ascii="Calibri"/>
                <w:spacing w:val="-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Name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Full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Retail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Price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Discounted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Price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Number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Owner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Number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Ow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Counter-Strike: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Global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Offensive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$14.99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$7.49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22,273,413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22,891,335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Counter-Strike: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Source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N/A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14,869,820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14,950,456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Left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4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Dead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$3.99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14,125,477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14,518,139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Half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Life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2: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Deathmatch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$3.99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13,505,650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13,634,900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Garry's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Mod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$3.99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11,501,361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11,914,420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Elder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Scrolls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Skyrim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10,477,170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10,645,119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Half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Life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9,433,687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9,585,388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Portal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9,160,101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9,327,497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Sid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Meier's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Civilization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V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$7.49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8,745,715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8,981,488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Portal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7,946,504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8,230,038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Terraria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7,427,895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7,592,545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Day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Defeat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$1.24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7,365,260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7,442,927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Deathmatch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Classic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$1.24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7,250,264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7,320,183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Ricochet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$0.99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7,235,232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7,309,588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PAYDAY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6,354,593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6,896,394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Half-Life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Deathmatch: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Source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6,446,294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6,521,702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Borderlands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6,307,246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6,363,556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Day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Defeat: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Source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$2.49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6,172,959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6,247,531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Half-Life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2: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Episode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One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$7.99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$1.59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5,960,003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6,042,355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Half-Life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5,627,542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5,754,747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Half-Life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2: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Episode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Two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$7.99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$1.59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5,420,549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5,464,296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Team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Fortress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Classic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$0.99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5,141,752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5,258,345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Half-Life: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Opposing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Force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$0.99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5,129,476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5,251,626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Half-Life: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Blue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Shift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$0.99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5,113,191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5,230,437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Call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Duty: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Modern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Warfare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4,840,858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4,884,429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Grand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Theft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Auto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V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$59.99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$35.99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4,583,808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4,814,658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Metro</w:t>
            </w:r>
            <w:r>
              <w:rPr>
                <w:rFonts w:ascii="Calibri"/>
                <w:spacing w:val="-11"/>
                <w:sz w:val="22"/>
              </w:rPr>
              <w:t> </w:t>
            </w:r>
            <w:r>
              <w:rPr>
                <w:rFonts w:ascii="Calibri"/>
                <w:sz w:val="22"/>
              </w:rPr>
              <w:t>2033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$14.99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$3.74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4,561,010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4,595,270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Don't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Starve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Together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$14.99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$9.74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4,401,168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4,497,850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BioShock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Infinite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$7.49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4,236,565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4,438,158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Fallout: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New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Vegas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4,397,911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4,413,609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Left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4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Dead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$3.99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4,106,537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4,288,281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Tomb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Raider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4,104,282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4,191,120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PAYDAY: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Heist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$14.99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$1.50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4,105,535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4,165,537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Witcher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2: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Assassins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Kings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(Enha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3,945,442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4,115,406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Just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Cause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$14.99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$3.74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3,990,539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4,004,807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Rust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3,869,780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3,997,830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Grand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Theft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Auto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IV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3,937,676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3,984,910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Arma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z w:val="22"/>
              </w:rPr>
              <w:t>2: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Operation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Arrowhead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$3.94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3,891,076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3,959,586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Saints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Row: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Third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$3.74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3,746,016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3,784,127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LIMBO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2,580,522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3,746,916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Chivalry: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Medieval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Warfare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$24.99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$3.74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3,688,893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3,746,399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Rocket</w:t>
            </w:r>
            <w:r>
              <w:rPr>
                <w:rFonts w:ascii="Calibri"/>
                <w:spacing w:val="-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League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$11.99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3,497,233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3,738,647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Magicka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$2.49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3,482,953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3,547,167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Age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Empires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II: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$2.99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3,145,982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3,508,147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ARK: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Survival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Evolved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$29.99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$16.49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3,217,384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3,434,243</w:t>
            </w:r>
          </w:p>
        </w:tc>
      </w:tr>
      <w:tr>
        <w:trPr>
          <w:trHeight w:val="316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Don't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Starve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$14.99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$3.74</w:t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3,416,561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3,433,726</w:t>
            </w:r>
          </w:p>
        </w:tc>
      </w:tr>
    </w:tbl>
    <w:p>
      <w:pPr>
        <w:spacing w:after="0" w:line="256" w:lineRule="exact"/>
        <w:jc w:val="left"/>
        <w:rPr>
          <w:rFonts w:ascii="Calibri" w:hAnsi="Calibri" w:cs="Calibri" w:eastAsia="Calibri"/>
          <w:sz w:val="22"/>
          <w:szCs w:val="22"/>
        </w:rPr>
        <w:sectPr>
          <w:type w:val="continuous"/>
          <w:pgSz w:w="12240" w:h="15840"/>
          <w:pgMar w:top="1000" w:bottom="280" w:left="720" w:right="80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8"/>
        <w:gridCol w:w="1176"/>
        <w:gridCol w:w="1784"/>
        <w:gridCol w:w="1892"/>
        <w:gridCol w:w="1494"/>
      </w:tblGrid>
      <w:tr>
        <w:trPr>
          <w:trHeight w:val="316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Fallout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$59.99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$29.99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3,258,471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3,361,113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Killing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Floor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3,257,470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3,301,162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Call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Duty: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Modern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Warfare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$39.99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3,225,151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3,268,603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Torchlight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z w:val="22"/>
              </w:rPr>
              <w:t>II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$3.99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3,102,388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3,259,042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Batman: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Arkham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City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(GOTY)</w:t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3,046,519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3,097,537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Arma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$12.99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$2.59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2,965,596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2,995,207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Castle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Crashers</w:t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$14.99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2,902,711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2,994,949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Borderlands</w:t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2,849,096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2,918,718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Euro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Truck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Simulator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$6.89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2,816,777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2,887,968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Witcher: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Enhanced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$1.49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2,818,030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2,870,138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Half-Life: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Source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2,816,527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2,838,354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Call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Duty: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Black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Ops </w:t>
            </w:r>
            <w:r>
              <w:rPr>
                <w:rFonts w:ascii="Calibri"/>
                <w:sz w:val="22"/>
              </w:rPr>
              <w:t>II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$59.99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$19.79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2,787,965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2,830,343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Total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War: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SHOGUN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$7.49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2,802,998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2,836,545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Company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Heroes</w:t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2,779,447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2,824,916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Far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Cry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2,769,175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2,806,569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Saints </w:t>
            </w:r>
            <w:r>
              <w:rPr>
                <w:rFonts w:ascii="Calibri"/>
                <w:sz w:val="22"/>
              </w:rPr>
              <w:t>Row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IV</w:t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$14.99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$3.74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2,770,177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2,797,267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Insurgency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$4.49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2,733,098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2,764,449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Mirror's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Edge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2,561,982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2,656,176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H1Z1: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King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Kill</w:t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$12.99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2,585,282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2,643,514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Dark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Souls: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Prepare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Die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2,507,866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2,632,661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Grand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Theft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Auto: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Episodes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from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Libert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2,622,862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2,632,144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Batman: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Arkham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Asylum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GOTY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2,601,817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2,631,369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Grand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Theft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Auto: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San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Andreas</w:t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$14.99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$3.74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2,555,969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2,630,077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Warhammer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z w:val="22"/>
              </w:rPr>
              <w:t>40,000: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Dawn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War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z w:val="22"/>
              </w:rPr>
              <w:t>II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2,541,688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2,592,091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Quake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z w:val="22"/>
              </w:rPr>
              <w:t>Live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2,541,438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2,572,968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Arma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z w:val="22"/>
              </w:rPr>
              <w:t>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$39.99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2,420,680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2,517,152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Dishonored</w:t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2,454,251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2,515,343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Trine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2,476,048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2,500,873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H1Z1: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Just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Survive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$12.99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2,462,269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2,492,604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FTL: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Faster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Than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Light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2,464,273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2,480,458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Cities: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Skylines</w:t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$11.99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2,358,296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2,431,102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Super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Meat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z w:val="22"/>
              </w:rPr>
              <w:t>Boy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$14.99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$1.49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2,388,110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2,430,069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Star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Wars: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Knights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Old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N/A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2,381,095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2,395,701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Darksiders</w:t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$3.99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2,323,472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2,371,669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Goat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Simulator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$2.49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2,307,437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2,341,693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SEGA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Genesis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Mega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Drive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Classics</w:t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$7.50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$0.74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2,255,326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2,289,236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Company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Heroes: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Opposing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Fronts</w:t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2,222,746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2,278,642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Mount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&amp;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Blade: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Warband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2,200,458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2,259,778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Orcs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Must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Die!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$14.99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$3.74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2,216,994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2,225,410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Saints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Row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$2.49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2,213,737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2,221,275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Napoleon: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Total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War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2,147,345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2,172,694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Dead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Space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2,132,312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2,156,415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Middle-earth: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Shadow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Mordor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2,009,049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2,155,123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Starbound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$14.99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N/A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2,126,049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2,133,933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Crysis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Maximum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$7.49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2,062,162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2,104,733</w:t>
            </w:r>
          </w:p>
        </w:tc>
      </w:tr>
      <w:tr>
        <w:trPr>
          <w:trHeight w:val="288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Forest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$14.99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$11.99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2,030,595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2,069,848</w:t>
            </w:r>
          </w:p>
        </w:tc>
      </w:tr>
      <w:tr>
        <w:trPr>
          <w:trHeight w:val="316" w:hRule="exact"/>
        </w:trPr>
        <w:tc>
          <w:tcPr>
            <w:tcW w:w="3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Company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Heroes: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Tales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Valor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2,004,038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2,057,186</w:t>
            </w:r>
          </w:p>
        </w:tc>
      </w:tr>
    </w:tbl>
    <w:p>
      <w:pPr>
        <w:spacing w:after="0" w:line="256" w:lineRule="exact"/>
        <w:jc w:val="left"/>
        <w:rPr>
          <w:rFonts w:ascii="Calibri" w:hAnsi="Calibri" w:cs="Calibri" w:eastAsia="Calibri"/>
          <w:sz w:val="22"/>
          <w:szCs w:val="22"/>
        </w:rPr>
        <w:sectPr>
          <w:pgSz w:w="12240" w:h="15840"/>
          <w:pgMar w:top="1000" w:bottom="280" w:left="720" w:right="12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5"/>
        <w:gridCol w:w="1168"/>
        <w:gridCol w:w="1784"/>
        <w:gridCol w:w="1892"/>
        <w:gridCol w:w="1494"/>
      </w:tblGrid>
      <w:tr>
        <w:trPr>
          <w:trHeight w:val="316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Walking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Dead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$24.99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$6.24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1,982,742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2,031,862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BattleBlock</w:t>
            </w:r>
            <w:r>
              <w:rPr>
                <w:rFonts w:ascii="Calibri"/>
                <w:spacing w:val="-1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Theater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$14.99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1,856,973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2,029,536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Hotline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Miami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$2.49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1,884,783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1,971,136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Witcher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3: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Wild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Hunt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$39.99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$24.99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1,707,654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1,935,993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Stanley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Parable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$14.99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1,843,945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1,898,265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Serious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Sam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3: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BFE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$39.99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$3.99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1,808,369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1,859,762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Company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Heroes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$8.74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1,771,791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1,856,920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South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Park: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Stick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Truth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$7.49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1,692,371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1,847,617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Warhammer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40,000: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Dawn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War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II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C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1,745,735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1,810,406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Warhammer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40,000: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Dawn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War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II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$7.49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1,744,733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1,803,946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Space</w:t>
            </w:r>
            <w:r>
              <w:rPr>
                <w:rFonts w:ascii="Calibri"/>
                <w:spacing w:val="-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Engineers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$24.99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$7.49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1,731,455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1,784,307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Prison</w:t>
            </w:r>
            <w:r>
              <w:rPr>
                <w:rFonts w:ascii="Calibri"/>
                <w:spacing w:val="-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Architect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$29.99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$7.49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1,551,570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1,746,321</w:t>
            </w:r>
          </w:p>
        </w:tc>
      </w:tr>
      <w:tr>
        <w:trPr>
          <w:trHeight w:val="288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Battlefield: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Bad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Company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$19.99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$4.99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1,629,236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1,736,243</w:t>
            </w:r>
          </w:p>
        </w:tc>
      </w:tr>
      <w:tr>
        <w:trPr>
          <w:trHeight w:val="316" w:hRule="exact"/>
        </w:trPr>
        <w:tc>
          <w:tcPr>
            <w:tcW w:w="3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Age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Empires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III: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Complete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Collection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$39.99</w:t>
            </w:r>
          </w:p>
        </w:tc>
        <w:tc>
          <w:tcPr>
            <w:tcW w:w="1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5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$7.99</w:t>
            </w:r>
          </w:p>
        </w:tc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1,569,107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3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1,727,974</w:t>
            </w:r>
          </w:p>
        </w:tc>
      </w:tr>
    </w:tbl>
    <w:p>
      <w:pPr>
        <w:spacing w:after="0" w:line="256" w:lineRule="exact"/>
        <w:jc w:val="left"/>
        <w:rPr>
          <w:rFonts w:ascii="Calibri" w:hAnsi="Calibri" w:cs="Calibri" w:eastAsia="Calibri"/>
          <w:sz w:val="22"/>
          <w:szCs w:val="22"/>
        </w:rPr>
        <w:sectPr>
          <w:pgSz w:w="12240" w:h="15840"/>
          <w:pgMar w:top="1000" w:bottom="280" w:left="720" w:right="12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7"/>
        <w:gridCol w:w="2370"/>
      </w:tblGrid>
      <w:tr>
        <w:trPr>
          <w:trHeight w:val="314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Game</w:t>
            </w:r>
            <w:r>
              <w:rPr>
                <w:rFonts w:ascii="Calibri"/>
                <w:spacing w:val="-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Genre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Months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Since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Release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51.131507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144.78904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84.263013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144.78904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Sandbox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119.88767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RPG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60.49315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144.29589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Puzzle-Platform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109.49315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Strategy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74.131507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Puzzle-Platform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67.19726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Action-Adventure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66.29589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162.78904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185.78904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192.78904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39.39452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126.78904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50.230137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RPG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76.427397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125.78904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216.558903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109.49315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211.78904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204.78904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185.78904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84.427397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Action-Adventure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19.361643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80.29589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Action-Adventure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7.131507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43.9863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RPG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73.19726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96.263013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Action-Adventure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44.657534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61.164383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RPG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66.263013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Action-Adventure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80.0657534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Action-Adventure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35.460273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Action-Adventure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95.756164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76.88767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Action-Adventure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60.328767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Puzzle-Platform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63.756164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Hack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Slash</w:t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49.29589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Sports</w:t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16.59178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Action-Adventure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Strategy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43.526027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Action-Adventure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17.756164</w:t>
            </w:r>
          </w:p>
        </w:tc>
      </w:tr>
      <w:tr>
        <w:trPr>
          <w:trHeight w:val="314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Action-Adventure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43.0657534</w:t>
            </w:r>
          </w:p>
        </w:tc>
      </w:tr>
    </w:tbl>
    <w:p>
      <w:pPr>
        <w:spacing w:after="0" w:line="258" w:lineRule="exact"/>
        <w:jc w:val="left"/>
        <w:rPr>
          <w:rFonts w:ascii="Calibri" w:hAnsi="Calibri" w:cs="Calibri" w:eastAsia="Calibri"/>
          <w:sz w:val="22"/>
          <w:szCs w:val="22"/>
        </w:rPr>
        <w:sectPr>
          <w:pgSz w:w="12240" w:h="15840"/>
          <w:pgMar w:top="1000" w:bottom="280" w:left="720" w:right="17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7"/>
        <w:gridCol w:w="1598"/>
      </w:tblGrid>
      <w:tr>
        <w:trPr>
          <w:trHeight w:val="314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RPG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12.39452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90.361643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60.558903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RPG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218.0328767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Action-Adventure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50.59178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88.88767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Beat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'em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Up</w:t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49.9863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RPG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84.9863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Simulator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46.29589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RPG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98.29589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149.78904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48.427397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Strategy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68.328767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Strategy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122.460273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47.69041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Action-Adventure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39.164383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34.09863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Action-Adventure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94.39452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Survival</w:t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9.230137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RPG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51.0657534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Action-Adventure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79.39452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Action-Adventure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79.9863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Action-Adventure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137.624657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Strategy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93.230137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75.624657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38.427397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Action-Adventure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49.526027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Puzzle-Platform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41.624657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Survival</w:t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22.328767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Strategy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50.361643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Simulator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20.49315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Platformer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71.854794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RPG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156.19726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RPG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74.0657534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Simulator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31.78904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Misc</w:t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77.78904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Strategy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109.953424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RPG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79.821917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Strategy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51.854794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Action-Adventure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93.920547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Strategy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81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94.526027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Action-Adventure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25.854794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Action-Adventure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4.09863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68.09863</w:t>
            </w:r>
          </w:p>
        </w:tc>
      </w:tr>
      <w:tr>
        <w:trPr>
          <w:trHeight w:val="288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Survival</w:t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29.854794</w:t>
            </w:r>
          </w:p>
        </w:tc>
      </w:tr>
      <w:tr>
        <w:trPr>
          <w:trHeight w:val="314" w:hRule="exact"/>
        </w:trPr>
        <w:tc>
          <w:tcPr>
            <w:tcW w:w="2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Strategy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91.526027</w:t>
            </w:r>
          </w:p>
        </w:tc>
      </w:tr>
    </w:tbl>
    <w:p>
      <w:pPr>
        <w:spacing w:after="0" w:line="258" w:lineRule="exact"/>
        <w:jc w:val="left"/>
        <w:rPr>
          <w:rFonts w:ascii="Calibri" w:hAnsi="Calibri" w:cs="Calibri" w:eastAsia="Calibri"/>
          <w:sz w:val="22"/>
          <w:szCs w:val="22"/>
        </w:rPr>
        <w:sectPr>
          <w:pgSz w:w="12240" w:h="15840"/>
          <w:pgMar w:top="1000" w:bottom="280" w:left="720" w:right="17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6"/>
        <w:gridCol w:w="1478"/>
      </w:tblGrid>
      <w:tr>
        <w:trPr>
          <w:trHeight w:val="314" w:hRule="exact"/>
        </w:trPr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Interactive</w:t>
            </w:r>
            <w:r>
              <w:rPr>
                <w:rFonts w:ascii="Calibri"/>
                <w:spacing w:val="-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Fiction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55.0328767</w:t>
            </w:r>
          </w:p>
        </w:tc>
      </w:tr>
      <w:tr>
        <w:trPr>
          <w:trHeight w:val="288" w:hRule="exact"/>
        </w:trPr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Platformer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30.328767</w:t>
            </w:r>
          </w:p>
        </w:tc>
      </w:tr>
      <w:tr>
        <w:trPr>
          <w:trHeight w:val="288" w:hRule="exact"/>
        </w:trPr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49.0657534</w:t>
            </w:r>
          </w:p>
        </w:tc>
      </w:tr>
      <w:tr>
        <w:trPr>
          <w:trHeight w:val="288" w:hRule="exact"/>
        </w:trPr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RPG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18.230137</w:t>
            </w:r>
          </w:p>
        </w:tc>
      </w:tr>
      <w:tr>
        <w:trPr>
          <w:trHeight w:val="288" w:hRule="exact"/>
        </w:trPr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Interactive</w:t>
            </w:r>
            <w:r>
              <w:rPr>
                <w:rFonts w:ascii="Calibri"/>
                <w:spacing w:val="-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Fiction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37.263013</w:t>
            </w:r>
          </w:p>
        </w:tc>
      </w:tr>
      <w:tr>
        <w:trPr>
          <w:trHeight w:val="288" w:hRule="exact"/>
        </w:trPr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60.09863</w:t>
            </w:r>
          </w:p>
        </w:tc>
      </w:tr>
      <w:tr>
        <w:trPr>
          <w:trHeight w:val="288" w:hRule="exact"/>
        </w:trPr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Strategy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41</w:t>
            </w:r>
          </w:p>
        </w:tc>
      </w:tr>
      <w:tr>
        <w:trPr>
          <w:trHeight w:val="288" w:hRule="exact"/>
        </w:trPr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RPG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32.723287</w:t>
            </w:r>
          </w:p>
        </w:tc>
      </w:tr>
      <w:tr>
        <w:trPr>
          <w:trHeight w:val="288" w:hRule="exact"/>
        </w:trPr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Strategy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80.460273</w:t>
            </w:r>
          </w:p>
        </w:tc>
      </w:tr>
      <w:tr>
        <w:trPr>
          <w:trHeight w:val="290" w:hRule="exact"/>
        </w:trPr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RPG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80.78904</w:t>
            </w:r>
          </w:p>
        </w:tc>
      </w:tr>
      <w:tr>
        <w:trPr>
          <w:trHeight w:val="286" w:hRule="exact"/>
        </w:trPr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Simulator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37.0657534</w:t>
            </w:r>
          </w:p>
        </w:tc>
      </w:tr>
      <w:tr>
        <w:trPr>
          <w:trHeight w:val="288" w:hRule="exact"/>
        </w:trPr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Simulator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13.624657</w:t>
            </w:r>
          </w:p>
        </w:tc>
      </w:tr>
      <w:tr>
        <w:trPr>
          <w:trHeight w:val="288" w:hRule="exact"/>
        </w:trPr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Shooter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80.756164</w:t>
            </w:r>
          </w:p>
        </w:tc>
      </w:tr>
      <w:tr>
        <w:trPr>
          <w:trHeight w:val="314" w:hRule="exact"/>
        </w:trPr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Strategy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58.657534</w:t>
            </w:r>
          </w:p>
        </w:tc>
      </w:tr>
    </w:tbl>
    <w:sectPr>
      <w:pgSz w:w="12240" w:h="15840"/>
      <w:pgMar w:top="1000" w:bottom="280" w:left="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Elklark</dc:creator>
  <dcterms:created xsi:type="dcterms:W3CDTF">2016-12-01T09:30:35Z</dcterms:created>
  <dcterms:modified xsi:type="dcterms:W3CDTF">2016-12-01T09:30:35Z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2016-12-01T00:00:00Z</vt:filetime>
  </property>
  <property fmtid="{D5CDD505-2E9C-101B-9397-08002B2CF9AE}" pid="3" name="LastSaved">
    <vt:filetime>2016-12-01T00:00:00Z</vt:filetime>
  </property>
</Properties>
</file>