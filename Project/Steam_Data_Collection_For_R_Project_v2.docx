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6"/>
        <w:gridCol w:w="1025"/>
        <w:gridCol w:w="1024"/>
        <w:gridCol w:w="1024"/>
        <w:gridCol w:w="811"/>
        <w:gridCol w:w="1430"/>
      </w:tblGrid>
      <w:tr>
        <w:trPr>
          <w:trHeight w:val="314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pfull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pdisc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ownbe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ownaf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genre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month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8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22273413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9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22891335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51.13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2"/>
                <w:sz w:val="22"/>
              </w:rPr>
              <w:t>NA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8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14869820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9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14950456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144.79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8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14125477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9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14518139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84.26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8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13505650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9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13634900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144.79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8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11501361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9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11914420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119.89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8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10477170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9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10645119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Rpg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60.49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9433687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9585388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144.3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9160101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9327497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109.49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8745715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8981488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74.13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7946504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8230038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8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67.2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7427895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7592545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8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66.3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1.24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7365260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7442927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162.79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1.24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7250264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7320183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185.79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7235232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7309588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192.79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6354593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6896394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39.39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6446294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6521702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126.79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6307246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6363556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50.23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6172959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6247531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Rpg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76.43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1.59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5960003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6042355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125.79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5627542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5754747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216.56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1.59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5420549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5464296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109.49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5141752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5258345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211.79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5129476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5251626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204.79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5113191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5230437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185.79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4840858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4884429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84.43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8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35.99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4583808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4814658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19.36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3.74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4561010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4595270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8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80.3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9.74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4401168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4497850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8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7.13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4236565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4438158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43.99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4397911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4413609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Rpg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8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73.2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4106537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4288281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96.26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4104282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4191120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44.66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right="37"/>
              <w:jc w:val="righ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1.5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4105535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4165537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61.16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3945442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4115406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Rpg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66.26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3.74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3990539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4004807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80.07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3869780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3997830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35.46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3937676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3984910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95.76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3.94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3891076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3959586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76.89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3.74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3746016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3784127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60.33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2580522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3746916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63.76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24.99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3.74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3688893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3746399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8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49.3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8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11.99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3497233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3738647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16.59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3482953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3547167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right="228"/>
              <w:jc w:val="righ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w w:val="95"/>
                <w:sz w:val="22"/>
              </w:rPr>
              <w:t>70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3145982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3508147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43.53</w:t>
            </w:r>
          </w:p>
        </w:tc>
      </w:tr>
      <w:tr>
        <w:trPr>
          <w:trHeight w:val="288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8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16.49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3217384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3434243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17.76</w:t>
            </w:r>
          </w:p>
        </w:tc>
      </w:tr>
      <w:tr>
        <w:trPr>
          <w:trHeight w:val="314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14.99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3.74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3416561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3433726</w:t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43.07</w:t>
            </w:r>
          </w:p>
        </w:tc>
      </w:tr>
    </w:tbl>
    <w:p>
      <w:pPr>
        <w:spacing w:after="0" w:line="258" w:lineRule="exact"/>
        <w:jc w:val="left"/>
        <w:rPr>
          <w:rFonts w:ascii="Calibri" w:hAnsi="Calibri" w:cs="Calibri" w:eastAsia="Calibri"/>
          <w:sz w:val="22"/>
          <w:szCs w:val="22"/>
        </w:rPr>
        <w:sectPr>
          <w:type w:val="continuous"/>
          <w:pgSz w:w="12240" w:h="15840"/>
          <w:pgMar w:top="1000" w:bottom="280" w:left="720" w:right="1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2"/>
        <w:gridCol w:w="1106"/>
        <w:gridCol w:w="1024"/>
        <w:gridCol w:w="942"/>
        <w:gridCol w:w="977"/>
        <w:gridCol w:w="1264"/>
      </w:tblGrid>
      <w:tr>
        <w:trPr>
          <w:trHeight w:val="314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8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3258471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3361113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Rpg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12.39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3257470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3301162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90.36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8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3225151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3268603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60.56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3102388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3259042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Rpg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218.03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3046519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3097537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50.59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2.59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2965596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2995207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88.89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2902711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2994949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49.99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2849096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2918718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Rpg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84.99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6.89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2816777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2887968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46.3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2818030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2870138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Rpg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98.3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2816527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2838354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149.79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8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19.79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2787965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2830343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48.43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2802998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2836545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68.33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2779447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2824916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122.46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2769175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2806569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47.69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3.74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2770177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2797267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39.16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2733098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2764449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34.1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2561982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2656176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94.39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8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2585282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2643514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9.23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2507866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2632661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Rpg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51.07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2622862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2632144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79.39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2601817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2631369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79.99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3.74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2555969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2630077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137.62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2541688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2592091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93.23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2541438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2572968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75.62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8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2420680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2517152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38.43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2454251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2515343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49.53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2476048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2500873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41.62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8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2462269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2492604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22.33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2464273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2480458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50.36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8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11.99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2358296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2431102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20.49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2388110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2430069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71.85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2"/>
                <w:sz w:val="22"/>
              </w:rPr>
              <w:t>NA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2381095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2395701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Rpg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156.2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2323472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2371669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Rpg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74.07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2307437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2341693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31.79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7.5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0.74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2255326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2289236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77.79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2222746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2278642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109.95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2200458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2259778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Rpg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79.82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3.74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2216994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2225410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51.85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2213737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2221275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93.92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2147345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2172694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81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2132312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2156415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94.53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2009049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2155123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25.85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2"/>
                <w:sz w:val="22"/>
              </w:rPr>
              <w:t>NA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2126049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2133933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Acad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4.1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2062162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2104733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6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68.1</w:t>
            </w:r>
          </w:p>
        </w:tc>
      </w:tr>
      <w:tr>
        <w:trPr>
          <w:trHeight w:val="288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8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11.99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2030595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2069848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29.85</w:t>
            </w:r>
          </w:p>
        </w:tc>
      </w:tr>
      <w:tr>
        <w:trPr>
          <w:trHeight w:val="314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2004038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2057186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91.53</w:t>
            </w:r>
          </w:p>
        </w:tc>
      </w:tr>
    </w:tbl>
    <w:p>
      <w:pPr>
        <w:spacing w:after="0" w:line="258" w:lineRule="exact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top="1000" w:bottom="280" w:left="1160" w:right="1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884"/>
        <w:gridCol w:w="1024"/>
        <w:gridCol w:w="942"/>
        <w:gridCol w:w="1033"/>
        <w:gridCol w:w="1208"/>
      </w:tblGrid>
      <w:tr>
        <w:trPr>
          <w:trHeight w:val="314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24.99</w:t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6.24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1982742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2031862</w:t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7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55.03</w:t>
            </w:r>
          </w:p>
        </w:tc>
      </w:tr>
      <w:tr>
        <w:trPr>
          <w:trHeight w:val="288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14.99</w:t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1856973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2029536</w:t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7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30.33</w:t>
            </w:r>
          </w:p>
        </w:tc>
      </w:tr>
      <w:tr>
        <w:trPr>
          <w:trHeight w:val="288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9.99</w:t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1884783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1971136</w:t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7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49.07</w:t>
            </w:r>
          </w:p>
        </w:tc>
      </w:tr>
      <w:tr>
        <w:trPr>
          <w:trHeight w:val="288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39.99</w:t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5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1707654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1935993</w:t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Rpg</w:t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7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18.23</w:t>
            </w:r>
          </w:p>
        </w:tc>
      </w:tr>
      <w:tr>
        <w:trPr>
          <w:trHeight w:val="288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14.99</w:t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1843945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1898265</w:t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7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37.26</w:t>
            </w:r>
          </w:p>
        </w:tc>
      </w:tr>
      <w:tr>
        <w:trPr>
          <w:trHeight w:val="288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39.99</w:t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1808369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1859762</w:t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58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60.1</w:t>
            </w:r>
          </w:p>
        </w:tc>
      </w:tr>
      <w:tr>
        <w:trPr>
          <w:trHeight w:val="288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29.99</w:t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8.74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1771791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1856920</w:t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41</w:t>
            </w:r>
          </w:p>
        </w:tc>
      </w:tr>
      <w:tr>
        <w:trPr>
          <w:trHeight w:val="288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29.99</w:t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1692371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1847617</w:t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Rpg</w:t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7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32.72</w:t>
            </w:r>
          </w:p>
        </w:tc>
      </w:tr>
      <w:tr>
        <w:trPr>
          <w:trHeight w:val="288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1745735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1810406</w:t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7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80.46</w:t>
            </w:r>
          </w:p>
        </w:tc>
      </w:tr>
      <w:tr>
        <w:trPr>
          <w:trHeight w:val="288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29.99</w:t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1744733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1803946</w:t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Rpg</w:t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7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80.79</w:t>
            </w:r>
          </w:p>
        </w:tc>
      </w:tr>
      <w:tr>
        <w:trPr>
          <w:trHeight w:val="288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24.99</w:t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1731455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1784307</w:t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7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37.07</w:t>
            </w:r>
          </w:p>
        </w:tc>
      </w:tr>
      <w:tr>
        <w:trPr>
          <w:trHeight w:val="288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29.99</w:t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7.49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1551570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1746321</w:t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7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13.62</w:t>
            </w:r>
          </w:p>
        </w:tc>
      </w:tr>
      <w:tr>
        <w:trPr>
          <w:trHeight w:val="288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19.99</w:t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1629236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1736243</w:t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Shoot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7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80.76</w:t>
            </w:r>
          </w:p>
        </w:tc>
      </w:tr>
      <w:tr>
        <w:trPr>
          <w:trHeight w:val="314" w:hRule="exact"/>
        </w:trPr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39.99</w:t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7.99</w:t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1569107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1727974</w:t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47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58.66</w:t>
            </w:r>
          </w:p>
        </w:tc>
      </w:tr>
    </w:tbl>
    <w:sectPr>
      <w:pgSz w:w="12240" w:h="15840"/>
      <w:pgMar w:top="1000" w:bottom="280" w:left="11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Elklark</dc:creator>
  <dcterms:created xsi:type="dcterms:W3CDTF">2016-12-01T09:01:42Z</dcterms:created>
  <dcterms:modified xsi:type="dcterms:W3CDTF">2016-12-01T09:01:42Z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2016-12-01T00:00:00Z</vt:filetime>
  </property>
  <property fmtid="{D5CDD505-2E9C-101B-9397-08002B2CF9AE}" pid="3" name="LastSaved">
    <vt:filetime>2016-12-01T00:00:00Z</vt:filetime>
  </property>
</Properties>
</file>